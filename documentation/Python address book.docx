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A0B" w:rsidRPr="00726F4D" w:rsidRDefault="00F718B9" w:rsidP="00684EC8">
      <w:pPr>
        <w:pStyle w:val="Heading1"/>
        <w:spacing w:after="2400"/>
        <w:rPr>
          <w:sz w:val="48"/>
          <w:szCs w:val="48"/>
        </w:rPr>
      </w:pPr>
      <w:r w:rsidRPr="00726F4D">
        <w:rPr>
          <w:sz w:val="48"/>
          <w:szCs w:val="48"/>
        </w:rPr>
        <w:t>Python address book</w:t>
      </w:r>
    </w:p>
    <w:p w:rsidR="00B53A0B" w:rsidRDefault="00825003">
      <w:pPr>
        <w:pStyle w:val="Heading2"/>
      </w:pPr>
      <w:r>
        <w:t>Explanation of my final project</w:t>
      </w:r>
    </w:p>
    <w:p w:rsidR="00B53A0B" w:rsidRDefault="00825003">
      <w:pPr>
        <w:pStyle w:val="BlockText"/>
      </w:pPr>
      <w:r>
        <w:t>My final project is a python program that collects user information and creates an address entry for a contact</w:t>
      </w:r>
    </w:p>
    <w:p w:rsidR="00B53A0B" w:rsidRDefault="00825003" w:rsidP="001C0185">
      <w:r>
        <w:t xml:space="preserve">The program is designed to allow the Admin to create a contacts list manager that can be used to </w:t>
      </w:r>
      <w:r w:rsidRPr="00825003">
        <w:rPr>
          <w:b/>
        </w:rPr>
        <w:t>CREATE</w:t>
      </w:r>
      <w:r>
        <w:t xml:space="preserve">, </w:t>
      </w:r>
      <w:r w:rsidR="009106E4">
        <w:rPr>
          <w:b/>
        </w:rPr>
        <w:t>READ</w:t>
      </w:r>
      <w:r>
        <w:t xml:space="preserve">, </w:t>
      </w:r>
      <w:r w:rsidRPr="00825003">
        <w:rPr>
          <w:b/>
        </w:rPr>
        <w:t>UPDATE</w:t>
      </w:r>
      <w:r>
        <w:t xml:space="preserve"> and </w:t>
      </w:r>
      <w:r w:rsidRPr="00825003">
        <w:rPr>
          <w:b/>
        </w:rPr>
        <w:t>DELETE</w:t>
      </w:r>
      <w:r>
        <w:t xml:space="preserve"> a record.</w:t>
      </w:r>
    </w:p>
    <w:p w:rsidR="00B53A0B" w:rsidRDefault="00B53A0B" w:rsidP="001C0185"/>
    <w:p w:rsidR="00B53A0B" w:rsidRDefault="001C0185">
      <w:pPr>
        <w:pStyle w:val="Heading2"/>
      </w:pPr>
      <w:r>
        <w:t>Application settings</w:t>
      </w:r>
    </w:p>
    <w:p w:rsidR="008649DF" w:rsidRPr="000D3AA9" w:rsidRDefault="008649DF" w:rsidP="000D3AA9">
      <w:r>
        <w:t>Before</w:t>
      </w:r>
      <w:r w:rsidR="000F0B5A">
        <w:t xml:space="preserve"> this program can run </w:t>
      </w:r>
      <w:r>
        <w:t>you will need to have the following plugins and dependencies included.</w:t>
      </w:r>
      <w:r w:rsidRPr="000D3AA9">
        <w:rPr>
          <w:b/>
        </w:rPr>
        <w:br/>
      </w:r>
      <w:r w:rsidRPr="000D3AA9">
        <w:rPr>
          <w:bCs/>
        </w:rPr>
        <w:t xml:space="preserve">from </w:t>
      </w:r>
      <w:hyperlink r:id="rId7" w:history="1">
        <w:r w:rsidRPr="000D3AA9">
          <w:rPr>
            <w:rStyle w:val="Hyperlink"/>
            <w:b/>
            <w:color w:val="00B0F0"/>
          </w:rPr>
          <w:t>easygui</w:t>
        </w:r>
      </w:hyperlink>
      <w:r w:rsidRPr="008649DF">
        <w:t xml:space="preserve"> </w:t>
      </w:r>
      <w:r w:rsidRPr="000D3AA9">
        <w:rPr>
          <w:bCs/>
        </w:rPr>
        <w:t>import *</w:t>
      </w:r>
      <w:r w:rsidRPr="000D3AA9">
        <w:rPr>
          <w:bCs/>
        </w:rPr>
        <w:br/>
        <w:t xml:space="preserve">import </w:t>
      </w:r>
      <w:r w:rsidRPr="008649DF">
        <w:t>sys</w:t>
      </w:r>
      <w:r w:rsidRPr="008649DF">
        <w:br/>
      </w:r>
      <w:r w:rsidRPr="000D3AA9">
        <w:rPr>
          <w:bCs/>
        </w:rPr>
        <w:t xml:space="preserve">import </w:t>
      </w:r>
      <w:r w:rsidRPr="008649DF">
        <w:t>re</w:t>
      </w:r>
    </w:p>
    <w:p w:rsidR="00C00D79" w:rsidRDefault="001C558A" w:rsidP="00C00D79">
      <w:r>
        <w:t>once you have extracted th</w:t>
      </w:r>
      <w:r w:rsidR="00C00D79">
        <w:t xml:space="preserve">e files you should run </w:t>
      </w:r>
      <w:r w:rsidR="00C00D79" w:rsidRPr="00C00D79">
        <w:t>addressBook.py</w:t>
      </w:r>
      <w:r w:rsidR="00C00D79">
        <w:t xml:space="preserve"> this will open the EasyGui interface prompting you to enter a series of questions</w:t>
      </w:r>
      <w:r w:rsidR="00C80039">
        <w:t>. Once you have completed the program creates a text file which stores the data in key value pairs. We then continue to use this data file to perform additional actions such as viewing your contacts, editing contacting, searching contacts and deleting contacts.</w:t>
      </w:r>
    </w:p>
    <w:p w:rsidR="00E9075B" w:rsidRPr="00C00D79" w:rsidRDefault="00E9075B" w:rsidP="00E9075B">
      <w:pPr>
        <w:pStyle w:val="Heading2"/>
        <w:rPr>
          <w:rFonts w:asciiTheme="minorHAnsi" w:hAnsiTheme="minorHAnsi" w:cstheme="minorBidi"/>
          <w:sz w:val="22"/>
          <w:szCs w:val="22"/>
        </w:rPr>
      </w:pPr>
      <w:r>
        <w:lastRenderedPageBreak/>
        <w:t>How the program behaves</w:t>
      </w:r>
    </w:p>
    <w:p w:rsidR="001C558A" w:rsidRDefault="00D526FF" w:rsidP="001C558A">
      <w:r>
        <w:t>When the program starts you are presented with a series of inputs to add an entry to you address book. The first entry will ask you to name your book.</w:t>
      </w:r>
    </w:p>
    <w:p w:rsidR="00D526FF" w:rsidRDefault="00D526FF" w:rsidP="001C558A">
      <w:r>
        <w:rPr>
          <w:noProof/>
        </w:rPr>
        <w:drawing>
          <wp:inline distT="0" distB="0" distL="0" distR="0">
            <wp:extent cx="46609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3 at 3.52.06 PM.png"/>
                    <pic:cNvPicPr/>
                  </pic:nvPicPr>
                  <pic:blipFill>
                    <a:blip r:embed="rId8">
                      <a:extLst>
                        <a:ext uri="{28A0092B-C50C-407E-A947-70E740481C1C}">
                          <a14:useLocalDpi xmlns:a14="http://schemas.microsoft.com/office/drawing/2010/main" val="0"/>
                        </a:ext>
                      </a:extLst>
                    </a:blip>
                    <a:stretch>
                      <a:fillRect/>
                    </a:stretch>
                  </pic:blipFill>
                  <pic:spPr>
                    <a:xfrm>
                      <a:off x="0" y="0"/>
                      <a:ext cx="4660900" cy="2120900"/>
                    </a:xfrm>
                    <a:prstGeom prst="rect">
                      <a:avLst/>
                    </a:prstGeom>
                  </pic:spPr>
                </pic:pic>
              </a:graphicData>
            </a:graphic>
          </wp:inline>
        </w:drawing>
      </w:r>
    </w:p>
    <w:p w:rsidR="00D526FF" w:rsidRDefault="00D526FF" w:rsidP="001C558A">
      <w:r>
        <w:t>The name you provide will generate a .txt file which we use to store all the contact entries.</w:t>
      </w:r>
    </w:p>
    <w:p w:rsidR="00D526FF" w:rsidRPr="004D275A" w:rsidRDefault="00D526FF" w:rsidP="001C558A">
      <w:pPr>
        <w:rPr>
          <w:b/>
          <w:i/>
        </w:rPr>
      </w:pPr>
      <w:r>
        <w:t>You will not be able to leave any data fields empty without a warning.</w:t>
      </w:r>
      <w:r w:rsidR="004D275A">
        <w:t xml:space="preserve"> After you have created the address book name you are presented with a series of choices for populating the book. </w:t>
      </w:r>
      <w:r w:rsidR="004D275A" w:rsidRPr="004D275A">
        <w:rPr>
          <w:b/>
          <w:i/>
        </w:rPr>
        <w:t>See figure 1</w:t>
      </w:r>
    </w:p>
    <w:p w:rsidR="004D275A" w:rsidRDefault="004D275A" w:rsidP="004D275A">
      <w:pPr>
        <w:pStyle w:val="Caption"/>
        <w:keepNext/>
      </w:pPr>
      <w:r>
        <w:lastRenderedPageBreak/>
        <w:t xml:space="preserve">Figure </w:t>
      </w:r>
      <w:r w:rsidR="0046122D">
        <w:fldChar w:fldCharType="begin"/>
      </w:r>
      <w:r w:rsidR="0046122D">
        <w:instrText xml:space="preserve"> SEQ Figure \* ARABIC </w:instrText>
      </w:r>
      <w:r w:rsidR="0046122D">
        <w:fldChar w:fldCharType="separate"/>
      </w:r>
      <w:r w:rsidR="0046122D">
        <w:rPr>
          <w:noProof/>
        </w:rPr>
        <w:t>1</w:t>
      </w:r>
      <w:r w:rsidR="0046122D">
        <w:fldChar w:fldCharType="end"/>
      </w:r>
    </w:p>
    <w:p w:rsidR="004D275A" w:rsidRDefault="004D275A" w:rsidP="004D275A">
      <w:pPr>
        <w:keepNext/>
      </w:pPr>
      <w:r>
        <w:rPr>
          <w:noProof/>
        </w:rPr>
        <w:drawing>
          <wp:inline distT="0" distB="0" distL="0" distR="0">
            <wp:extent cx="6400800" cy="398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3 at 3.57.47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981450"/>
                    </a:xfrm>
                    <a:prstGeom prst="rect">
                      <a:avLst/>
                    </a:prstGeom>
                  </pic:spPr>
                </pic:pic>
              </a:graphicData>
            </a:graphic>
          </wp:inline>
        </w:drawing>
      </w:r>
    </w:p>
    <w:p w:rsidR="004D275A" w:rsidRDefault="004D275A" w:rsidP="00B026FC">
      <w:pPr>
        <w:pStyle w:val="Header"/>
      </w:pPr>
      <w:r>
        <w:t xml:space="preserve">Each address entry is assigned a contact ID stored in key value pairs </w:t>
      </w:r>
      <w:r w:rsidR="00B026FC">
        <w:t>which</w:t>
      </w:r>
      <w:r>
        <w:t xml:space="preserve"> allows us to make modifications to the entries</w:t>
      </w:r>
    </w:p>
    <w:p w:rsidR="004D275A" w:rsidRDefault="004D275A">
      <w:pPr>
        <w:widowControl w:val="0"/>
        <w:autoSpaceDE w:val="0"/>
        <w:autoSpaceDN w:val="0"/>
        <w:adjustRightInd w:val="0"/>
        <w:rPr>
          <w:rFonts w:ascii="Tahoma" w:hAnsi="Tahoma" w:cs="Tahoma"/>
          <w:color w:val="2A2A2A"/>
        </w:rPr>
      </w:pPr>
      <w:r w:rsidRPr="000566DC">
        <w:rPr>
          <w:rFonts w:ascii="Tahoma" w:hAnsi="Tahoma" w:cs="Tahoma"/>
          <w:color w:val="2A2A2A"/>
        </w:rPr>
        <w:t>{"</w:t>
      </w:r>
      <w:proofErr w:type="spellStart"/>
      <w:r w:rsidRPr="000566DC">
        <w:rPr>
          <w:rFonts w:ascii="Tahoma" w:hAnsi="Tahoma" w:cs="Tahoma"/>
          <w:color w:val="2A2A2A"/>
        </w:rPr>
        <w:t>cid</w:t>
      </w:r>
      <w:proofErr w:type="spellEnd"/>
      <w:r w:rsidRPr="000566DC">
        <w:rPr>
          <w:rFonts w:ascii="Tahoma" w:hAnsi="Tahoma" w:cs="Tahoma"/>
          <w:color w:val="2A2A2A"/>
        </w:rPr>
        <w:t>": "1", "</w:t>
      </w:r>
      <w:proofErr w:type="spellStart"/>
      <w:r w:rsidRPr="000566DC">
        <w:rPr>
          <w:rFonts w:ascii="Tahoma" w:hAnsi="Tahoma" w:cs="Tahoma"/>
          <w:color w:val="2A2A2A"/>
        </w:rPr>
        <w:t>first_name</w:t>
      </w:r>
      <w:proofErr w:type="spellEnd"/>
      <w:r w:rsidRPr="000566DC">
        <w:rPr>
          <w:rFonts w:ascii="Tahoma" w:hAnsi="Tahoma" w:cs="Tahoma"/>
          <w:color w:val="2A2A2A"/>
        </w:rPr>
        <w:t>": "Jeff", "</w:t>
      </w:r>
      <w:proofErr w:type="spellStart"/>
      <w:r w:rsidRPr="000566DC">
        <w:rPr>
          <w:rFonts w:ascii="Tahoma" w:hAnsi="Tahoma" w:cs="Tahoma"/>
          <w:color w:val="2A2A2A"/>
        </w:rPr>
        <w:t>last_name</w:t>
      </w:r>
      <w:proofErr w:type="spellEnd"/>
      <w:r w:rsidRPr="000566DC">
        <w:rPr>
          <w:rFonts w:ascii="Tahoma" w:hAnsi="Tahoma" w:cs="Tahoma"/>
          <w:color w:val="2A2A2A"/>
        </w:rPr>
        <w:t>": "</w:t>
      </w:r>
      <w:proofErr w:type="spellStart"/>
      <w:r w:rsidRPr="000566DC">
        <w:rPr>
          <w:rFonts w:ascii="Tahoma" w:hAnsi="Tahoma" w:cs="Tahoma"/>
          <w:color w:val="2A2A2A"/>
        </w:rPr>
        <w:t>Mccommas</w:t>
      </w:r>
      <w:proofErr w:type="spellEnd"/>
      <w:r w:rsidRPr="000566DC">
        <w:rPr>
          <w:rFonts w:ascii="Tahoma" w:hAnsi="Tahoma" w:cs="Tahoma"/>
          <w:color w:val="2A2A2A"/>
        </w:rPr>
        <w:t>", "telephone": "1 (617) 230-0763", "email": "jeff@gmail.com", "address": "</w:t>
      </w:r>
      <w:proofErr w:type="gramStart"/>
      <w:r w:rsidRPr="000566DC">
        <w:rPr>
          <w:rFonts w:ascii="Tahoma" w:hAnsi="Tahoma" w:cs="Tahoma"/>
          <w:color w:val="2A2A2A"/>
        </w:rPr>
        <w:t>123  street</w:t>
      </w:r>
      <w:proofErr w:type="gramEnd"/>
      <w:r w:rsidRPr="000566DC">
        <w:rPr>
          <w:rFonts w:ascii="Tahoma" w:hAnsi="Tahoma" w:cs="Tahoma"/>
          <w:color w:val="2A2A2A"/>
        </w:rPr>
        <w:t xml:space="preserve"> Boston USA"} {"</w:t>
      </w:r>
      <w:proofErr w:type="spellStart"/>
      <w:r w:rsidRPr="000566DC">
        <w:rPr>
          <w:rFonts w:ascii="Tahoma" w:hAnsi="Tahoma" w:cs="Tahoma"/>
          <w:color w:val="2A2A2A"/>
        </w:rPr>
        <w:t>cid</w:t>
      </w:r>
      <w:proofErr w:type="spellEnd"/>
      <w:r w:rsidRPr="000566DC">
        <w:rPr>
          <w:rFonts w:ascii="Tahoma" w:hAnsi="Tahoma" w:cs="Tahoma"/>
          <w:color w:val="2A2A2A"/>
        </w:rPr>
        <w:t>": "2", "</w:t>
      </w:r>
      <w:proofErr w:type="spellStart"/>
      <w:r w:rsidRPr="000566DC">
        <w:rPr>
          <w:rFonts w:ascii="Tahoma" w:hAnsi="Tahoma" w:cs="Tahoma"/>
          <w:color w:val="2A2A2A"/>
        </w:rPr>
        <w:t>first_name</w:t>
      </w:r>
      <w:proofErr w:type="spellEnd"/>
      <w:r w:rsidRPr="000566DC">
        <w:rPr>
          <w:rFonts w:ascii="Tahoma" w:hAnsi="Tahoma" w:cs="Tahoma"/>
          <w:color w:val="2A2A2A"/>
        </w:rPr>
        <w:t>": "Fred", "</w:t>
      </w:r>
      <w:proofErr w:type="spellStart"/>
      <w:r w:rsidRPr="000566DC">
        <w:rPr>
          <w:rFonts w:ascii="Tahoma" w:hAnsi="Tahoma" w:cs="Tahoma"/>
          <w:color w:val="2A2A2A"/>
        </w:rPr>
        <w:t>last_name</w:t>
      </w:r>
      <w:proofErr w:type="spellEnd"/>
      <w:r w:rsidRPr="000566DC">
        <w:rPr>
          <w:rFonts w:ascii="Tahoma" w:hAnsi="Tahoma" w:cs="Tahoma"/>
          <w:color w:val="2A2A2A"/>
        </w:rPr>
        <w:t>": "Jones", "telephone": "1 (978) 954-1236", "email": "fred@gmail.com", "address": "321 street Boston USA"}</w:t>
      </w:r>
      <w:bookmarkStart w:id="0" w:name="_GoBack"/>
      <w:bookmarkEnd w:id="0"/>
    </w:p>
    <w:p w:rsidR="00D526FF" w:rsidRDefault="00D526FF" w:rsidP="001C558A"/>
    <w:p w:rsidR="00D526FF" w:rsidRDefault="000D3AA9" w:rsidP="000D3AA9">
      <w:pPr>
        <w:pStyle w:val="Heading2"/>
      </w:pPr>
      <w:r>
        <w:t>Unit tests</w:t>
      </w:r>
    </w:p>
    <w:p w:rsidR="000D3AA9" w:rsidRDefault="000D3AA9" w:rsidP="000D3AA9">
      <w:r>
        <w:t xml:space="preserve">I have created several unit tests on one of my classes and its methods. The class which contains the unit tests is: </w:t>
      </w:r>
      <w:r w:rsidRPr="000D3AA9">
        <w:t>classes/JsonDictHelper.py</w:t>
      </w:r>
    </w:p>
    <w:p w:rsidR="000D3AA9" w:rsidRDefault="000D3AA9" w:rsidP="000D3AA9">
      <w:r>
        <w:t>run this command</w:t>
      </w:r>
      <w:r w:rsidR="0046122D" w:rsidRPr="0046122D">
        <w:t xml:space="preserve"> python3 classes/JsonDictHelper.py </w:t>
      </w:r>
      <w:r>
        <w:t>which will print out:</w:t>
      </w:r>
      <w:r w:rsidR="0046122D">
        <w:t xml:space="preserve"> see figure 2</w:t>
      </w:r>
    </w:p>
    <w:p w:rsidR="0046122D" w:rsidRDefault="0046122D" w:rsidP="0046122D">
      <w:pPr>
        <w:pStyle w:val="Caption"/>
        <w:keepNext/>
      </w:pPr>
      <w:r>
        <w:lastRenderedPageBreak/>
        <w:t xml:space="preserve">Figure </w:t>
      </w:r>
      <w:r>
        <w:fldChar w:fldCharType="begin"/>
      </w:r>
      <w:r>
        <w:instrText xml:space="preserve"> SEQ Figure \* ARABIC </w:instrText>
      </w:r>
      <w:r>
        <w:fldChar w:fldCharType="separate"/>
      </w:r>
      <w:r>
        <w:rPr>
          <w:noProof/>
        </w:rPr>
        <w:t>2</w:t>
      </w:r>
      <w:r>
        <w:fldChar w:fldCharType="end"/>
      </w:r>
    </w:p>
    <w:p w:rsidR="0046122D" w:rsidRDefault="0046122D" w:rsidP="000D3AA9">
      <w:r>
        <w:rPr>
          <w:noProof/>
        </w:rPr>
        <w:drawing>
          <wp:inline distT="0" distB="0" distL="0" distR="0">
            <wp:extent cx="6400800" cy="117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4 at 6.43.4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1170940"/>
                    </a:xfrm>
                    <a:prstGeom prst="rect">
                      <a:avLst/>
                    </a:prstGeom>
                  </pic:spPr>
                </pic:pic>
              </a:graphicData>
            </a:graphic>
          </wp:inline>
        </w:drawing>
      </w:r>
    </w:p>
    <w:p w:rsidR="000D3AA9" w:rsidRPr="000D3AA9" w:rsidRDefault="000D3AA9" w:rsidP="000D3AA9"/>
    <w:p w:rsidR="008649DF" w:rsidRPr="008649DF" w:rsidRDefault="008649DF" w:rsidP="008649DF">
      <w:pPr>
        <w:pStyle w:val="ListParagraph"/>
        <w:rPr>
          <w:b/>
        </w:rPr>
      </w:pPr>
    </w:p>
    <w:sectPr w:rsidR="008649DF" w:rsidRPr="008649DF">
      <w:footerReference w:type="default" r:id="rId11"/>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40B" w:rsidRDefault="0082040B">
      <w:pPr>
        <w:spacing w:after="0" w:line="240" w:lineRule="auto"/>
      </w:pPr>
      <w:r>
        <w:separator/>
      </w:r>
    </w:p>
  </w:endnote>
  <w:endnote w:type="continuationSeparator" w:id="0">
    <w:p w:rsidR="0082040B" w:rsidRDefault="0082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B53A0B" w:rsidRDefault="00CE7C68">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40B" w:rsidRDefault="0082040B">
      <w:pPr>
        <w:spacing w:after="0" w:line="240" w:lineRule="auto"/>
      </w:pPr>
      <w:r>
        <w:separator/>
      </w:r>
    </w:p>
  </w:footnote>
  <w:footnote w:type="continuationSeparator" w:id="0">
    <w:p w:rsidR="0082040B" w:rsidRDefault="00820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A46FD"/>
    <w:multiLevelType w:val="hybridMultilevel"/>
    <w:tmpl w:val="2548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B9"/>
    <w:rsid w:val="000566DC"/>
    <w:rsid w:val="000C3A29"/>
    <w:rsid w:val="000D3AA9"/>
    <w:rsid w:val="000F0B5A"/>
    <w:rsid w:val="001C0185"/>
    <w:rsid w:val="001C558A"/>
    <w:rsid w:val="00286DBA"/>
    <w:rsid w:val="00400A87"/>
    <w:rsid w:val="0044048D"/>
    <w:rsid w:val="0046122D"/>
    <w:rsid w:val="004D275A"/>
    <w:rsid w:val="005E2987"/>
    <w:rsid w:val="00684EC8"/>
    <w:rsid w:val="00726F4D"/>
    <w:rsid w:val="0082040B"/>
    <w:rsid w:val="00825003"/>
    <w:rsid w:val="008649DF"/>
    <w:rsid w:val="009106E4"/>
    <w:rsid w:val="00B026FC"/>
    <w:rsid w:val="00B53A0B"/>
    <w:rsid w:val="00C00D79"/>
    <w:rsid w:val="00C80039"/>
    <w:rsid w:val="00CE7C68"/>
    <w:rsid w:val="00D526FF"/>
    <w:rsid w:val="00DC64D5"/>
    <w:rsid w:val="00E75320"/>
    <w:rsid w:val="00E9075B"/>
    <w:rsid w:val="00F7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8611"/>
  <w15:chartTrackingRefBased/>
  <w15:docId w15:val="{B4B0986C-CEAF-6349-8F02-F0A8E668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8649DF"/>
    <w:pPr>
      <w:ind w:left="720"/>
      <w:contextualSpacing/>
    </w:pPr>
  </w:style>
  <w:style w:type="character" w:styleId="Hyperlink">
    <w:name w:val="Hyperlink"/>
    <w:basedOn w:val="DefaultParagraphFont"/>
    <w:uiPriority w:val="99"/>
    <w:unhideWhenUsed/>
    <w:rsid w:val="008649DF"/>
    <w:rPr>
      <w:color w:val="847B97" w:themeColor="hyperlink"/>
      <w:u w:val="single"/>
    </w:rPr>
  </w:style>
  <w:style w:type="character" w:styleId="UnresolvedMention">
    <w:name w:val="Unresolved Mention"/>
    <w:basedOn w:val="DefaultParagraphFont"/>
    <w:uiPriority w:val="99"/>
    <w:semiHidden/>
    <w:unhideWhenUsed/>
    <w:rsid w:val="008649DF"/>
    <w:rPr>
      <w:color w:val="808080"/>
      <w:shd w:val="clear" w:color="auto" w:fill="E6E6E6"/>
    </w:rPr>
  </w:style>
  <w:style w:type="paragraph" w:styleId="HTMLPreformatted">
    <w:name w:val="HTML Preformatted"/>
    <w:basedOn w:val="Normal"/>
    <w:link w:val="HTMLPreformattedChar"/>
    <w:uiPriority w:val="99"/>
    <w:semiHidden/>
    <w:unhideWhenUsed/>
    <w:rsid w:val="008649D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649D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8681">
      <w:bodyDiv w:val="1"/>
      <w:marLeft w:val="0"/>
      <w:marRight w:val="0"/>
      <w:marTop w:val="0"/>
      <w:marBottom w:val="0"/>
      <w:divBdr>
        <w:top w:val="none" w:sz="0" w:space="0" w:color="auto"/>
        <w:left w:val="none" w:sz="0" w:space="0" w:color="auto"/>
        <w:bottom w:val="none" w:sz="0" w:space="0" w:color="auto"/>
        <w:right w:val="none" w:sz="0" w:space="0" w:color="auto"/>
      </w:divBdr>
    </w:div>
    <w:div w:id="182210680">
      <w:bodyDiv w:val="1"/>
      <w:marLeft w:val="0"/>
      <w:marRight w:val="0"/>
      <w:marTop w:val="0"/>
      <w:marBottom w:val="0"/>
      <w:divBdr>
        <w:top w:val="none" w:sz="0" w:space="0" w:color="auto"/>
        <w:left w:val="none" w:sz="0" w:space="0" w:color="auto"/>
        <w:bottom w:val="none" w:sz="0" w:space="0" w:color="auto"/>
        <w:right w:val="none" w:sz="0" w:space="0" w:color="auto"/>
      </w:divBdr>
    </w:div>
    <w:div w:id="553659763">
      <w:bodyDiv w:val="1"/>
      <w:marLeft w:val="0"/>
      <w:marRight w:val="0"/>
      <w:marTop w:val="0"/>
      <w:marBottom w:val="0"/>
      <w:divBdr>
        <w:top w:val="none" w:sz="0" w:space="0" w:color="auto"/>
        <w:left w:val="none" w:sz="0" w:space="0" w:color="auto"/>
        <w:bottom w:val="none" w:sz="0" w:space="0" w:color="auto"/>
        <w:right w:val="none" w:sz="0" w:space="0" w:color="auto"/>
      </w:divBdr>
    </w:div>
    <w:div w:id="979967793">
      <w:bodyDiv w:val="1"/>
      <w:marLeft w:val="0"/>
      <w:marRight w:val="0"/>
      <w:marTop w:val="0"/>
      <w:marBottom w:val="0"/>
      <w:divBdr>
        <w:top w:val="none" w:sz="0" w:space="0" w:color="auto"/>
        <w:left w:val="none" w:sz="0" w:space="0" w:color="auto"/>
        <w:bottom w:val="none" w:sz="0" w:space="0" w:color="auto"/>
        <w:right w:val="none" w:sz="0" w:space="0" w:color="auto"/>
      </w:divBdr>
    </w:div>
    <w:div w:id="1425761251">
      <w:bodyDiv w:val="1"/>
      <w:marLeft w:val="0"/>
      <w:marRight w:val="0"/>
      <w:marTop w:val="0"/>
      <w:marBottom w:val="0"/>
      <w:divBdr>
        <w:top w:val="none" w:sz="0" w:space="0" w:color="auto"/>
        <w:left w:val="none" w:sz="0" w:space="0" w:color="auto"/>
        <w:bottom w:val="none" w:sz="0" w:space="0" w:color="auto"/>
        <w:right w:val="none" w:sz="0" w:space="0" w:color="auto"/>
      </w:divBdr>
    </w:div>
    <w:div w:id="1505508538">
      <w:bodyDiv w:val="1"/>
      <w:marLeft w:val="0"/>
      <w:marRight w:val="0"/>
      <w:marTop w:val="0"/>
      <w:marBottom w:val="0"/>
      <w:divBdr>
        <w:top w:val="none" w:sz="0" w:space="0" w:color="auto"/>
        <w:left w:val="none" w:sz="0" w:space="0" w:color="auto"/>
        <w:bottom w:val="none" w:sz="0" w:space="0" w:color="auto"/>
        <w:right w:val="none" w:sz="0" w:space="0" w:color="auto"/>
      </w:divBdr>
    </w:div>
    <w:div w:id="1878347751">
      <w:bodyDiv w:val="1"/>
      <w:marLeft w:val="0"/>
      <w:marRight w:val="0"/>
      <w:marTop w:val="0"/>
      <w:marBottom w:val="0"/>
      <w:divBdr>
        <w:top w:val="none" w:sz="0" w:space="0" w:color="auto"/>
        <w:left w:val="none" w:sz="0" w:space="0" w:color="auto"/>
        <w:bottom w:val="none" w:sz="0" w:space="0" w:color="auto"/>
        <w:right w:val="none" w:sz="0" w:space="0" w:color="auto"/>
      </w:divBdr>
    </w:div>
    <w:div w:id="19470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asygui.sourceforg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ffreymccommas/Library/Containers/com.microsoft.Word/Data/Library/Application%20Support/Microsoft/Office/16.0/DTS/en-US%7bE03D5E30-0484-7C42-85E8-22619BAF79B5%7d/%7bC13F775A-0EE3-BD42-BC48-94E4F645F339%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{C13F775A-0EE3-BD42-BC48-94E4F645F339}tf10002078.dotx</Template>
  <TotalTime>0</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McCommas, Jeff</cp:lastModifiedBy>
  <cp:revision>2</cp:revision>
  <dcterms:created xsi:type="dcterms:W3CDTF">2018-06-24T10:47:00Z</dcterms:created>
  <dcterms:modified xsi:type="dcterms:W3CDTF">2018-06-24T10:47:00Z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